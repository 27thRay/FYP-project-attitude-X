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00"/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6"/>
        <w:gridCol w:w="769"/>
        <w:gridCol w:w="7009"/>
      </w:tblGrid>
      <w:tr w:rsidR="001B2ABD" w14:paraId="14B17978" w14:textId="77777777" w:rsidTr="005A46A3">
        <w:trPr>
          <w:trHeight w:val="4000"/>
        </w:trPr>
        <w:tc>
          <w:tcPr>
            <w:tcW w:w="3846" w:type="dxa"/>
            <w:vAlign w:val="bottom"/>
          </w:tcPr>
          <w:p w14:paraId="38CAC49A" w14:textId="77777777" w:rsidR="001B2ABD" w:rsidRDefault="001B2ABD" w:rsidP="002C5BB2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59F3FE" wp14:editId="418D8E55">
                      <wp:extent cx="2122805" cy="2122805"/>
                      <wp:effectExtent l="0" t="0" r="10795" b="1079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197" t="-17052" r="-4786" b="-808"/>
                                </a:stretch>
                              </a:blip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3565C1" w14:textId="77777777" w:rsidR="009B32FF" w:rsidRDefault="009B32FF" w:rsidP="009B32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59F3F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" strokecolor="black [3200]" strokeweight="1pt">
                      <v:fill r:id="rId9" o:title="" recolor="t" rotate="t" type="frame"/>
                      <v:stroke joinstyle="miter"/>
                      <v:textbox>
                        <w:txbxContent>
                          <w:p w14:paraId="5E3565C1" w14:textId="77777777" w:rsidR="009B32FF" w:rsidRDefault="009B32FF" w:rsidP="009B32FF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9" w:type="dxa"/>
          </w:tcPr>
          <w:p w14:paraId="55E51ABD" w14:textId="77777777" w:rsidR="001B2ABD" w:rsidRDefault="001B2ABD" w:rsidP="002C5BB2">
            <w:pPr>
              <w:tabs>
                <w:tab w:val="left" w:pos="990"/>
              </w:tabs>
            </w:pPr>
          </w:p>
        </w:tc>
        <w:tc>
          <w:tcPr>
            <w:tcW w:w="7009" w:type="dxa"/>
            <w:vAlign w:val="bottom"/>
          </w:tcPr>
          <w:p w14:paraId="3481A143" w14:textId="77777777" w:rsidR="001B2ABD" w:rsidRDefault="008868C3" w:rsidP="002C5BB2">
            <w:pPr>
              <w:pStyle w:val="Title"/>
              <w:rPr>
                <w:sz w:val="80"/>
                <w:szCs w:val="80"/>
              </w:rPr>
            </w:pPr>
            <w:r w:rsidRPr="001E2C45">
              <w:rPr>
                <w:sz w:val="80"/>
                <w:szCs w:val="80"/>
              </w:rPr>
              <w:t>SHaun Ho zhi wei</w:t>
            </w:r>
          </w:p>
          <w:p w14:paraId="6379A38C" w14:textId="77777777" w:rsidR="002C5BB2" w:rsidRDefault="002C5BB2" w:rsidP="002C5BB2"/>
          <w:p w14:paraId="0328C807" w14:textId="77777777" w:rsidR="002C5BB2" w:rsidRDefault="002C5BB2" w:rsidP="002C5BB2"/>
          <w:p w14:paraId="14C996F9" w14:textId="4C841BBC" w:rsidR="002C5BB2" w:rsidRPr="002C5BB2" w:rsidRDefault="002C5BB2" w:rsidP="002C5BB2"/>
        </w:tc>
      </w:tr>
      <w:tr w:rsidR="001B2ABD" w14:paraId="18B90C91" w14:textId="77777777" w:rsidTr="005A46A3">
        <w:trPr>
          <w:trHeight w:val="8264"/>
        </w:trPr>
        <w:tc>
          <w:tcPr>
            <w:tcW w:w="3846" w:type="dxa"/>
          </w:tcPr>
          <w:p w14:paraId="20E77B20" w14:textId="019F52BA" w:rsidR="00036450" w:rsidRDefault="00000000" w:rsidP="002C5BB2">
            <w:pPr>
              <w:pStyle w:val="Heading3"/>
            </w:pPr>
            <w:sdt>
              <w:sdtPr>
                <w:id w:val="-1711873194"/>
                <w:placeholder>
                  <w:docPart w:val="A89DD2D0743844D4A0D36286FDE08087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</w:p>
          <w:p w14:paraId="317B62F5" w14:textId="680FE413" w:rsidR="002C5BB2" w:rsidRPr="002C5BB2" w:rsidRDefault="002C5BB2" w:rsidP="002C5BB2">
            <w:pPr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I am a highly motivated student pursuing a Diploma in Data Analysis and Artificial Intelligence</w:t>
            </w:r>
          </w:p>
          <w:p w14:paraId="6B6B3AD6" w14:textId="6590181C" w:rsidR="00036450" w:rsidRDefault="00036450" w:rsidP="002C5BB2"/>
          <w:sdt>
            <w:sdtPr>
              <w:id w:val="-1954003311"/>
              <w:placeholder>
                <w:docPart w:val="BC473A3EDA6B4A829E5612B6D25CE716"/>
              </w:placeholder>
              <w:temporary/>
              <w:showingPlcHdr/>
              <w15:appearance w15:val="hidden"/>
            </w:sdtPr>
            <w:sdtContent>
              <w:p w14:paraId="0BBD1723" w14:textId="77777777" w:rsidR="00036450" w:rsidRPr="00CB0055" w:rsidRDefault="00CB0055" w:rsidP="002C5BB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1196789C9EC14702A1E7735850BDB974"/>
              </w:placeholder>
              <w:temporary/>
              <w:showingPlcHdr/>
              <w15:appearance w15:val="hidden"/>
            </w:sdtPr>
            <w:sdtContent>
              <w:p w14:paraId="702D42B3" w14:textId="77777777" w:rsidR="004D3011" w:rsidRPr="002C5BB2" w:rsidRDefault="004D3011" w:rsidP="002C5BB2">
                <w:pPr>
                  <w:rPr>
                    <w:sz w:val="24"/>
                    <w:szCs w:val="24"/>
                  </w:rPr>
                </w:pPr>
                <w:r w:rsidRPr="002C5BB2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029616D4" w14:textId="506B8F63" w:rsidR="004D3011" w:rsidRPr="002C5BB2" w:rsidRDefault="001C51AD" w:rsidP="002C5BB2">
            <w:pPr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9</w:t>
            </w:r>
            <w:r w:rsidR="005C3ED4">
              <w:rPr>
                <w:sz w:val="24"/>
                <w:szCs w:val="24"/>
              </w:rPr>
              <w:t>7219261</w:t>
            </w:r>
          </w:p>
          <w:p w14:paraId="52F670DF" w14:textId="77777777" w:rsidR="004D3011" w:rsidRPr="002C5BB2" w:rsidRDefault="004D3011" w:rsidP="002C5BB2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-240260293"/>
              <w:placeholder>
                <w:docPart w:val="6F832D96A41B49A89A6D87621D3AC043"/>
              </w:placeholder>
              <w:temporary/>
              <w:showingPlcHdr/>
              <w15:appearance w15:val="hidden"/>
            </w:sdtPr>
            <w:sdtContent>
              <w:p w14:paraId="5354FB25" w14:textId="77777777" w:rsidR="004D3011" w:rsidRPr="002C5BB2" w:rsidRDefault="004D3011" w:rsidP="002C5BB2">
                <w:pPr>
                  <w:rPr>
                    <w:sz w:val="24"/>
                    <w:szCs w:val="24"/>
                  </w:rPr>
                </w:pPr>
                <w:r w:rsidRPr="002C5BB2">
                  <w:rPr>
                    <w:sz w:val="24"/>
                    <w:szCs w:val="24"/>
                  </w:rPr>
                  <w:t>EMAIL:</w:t>
                </w:r>
              </w:p>
            </w:sdtContent>
          </w:sdt>
          <w:p w14:paraId="7E33AD01" w14:textId="180B3940" w:rsidR="00036450" w:rsidRPr="009F165E" w:rsidRDefault="00000000" w:rsidP="002C5BB2">
            <w:pPr>
              <w:rPr>
                <w:sz w:val="22"/>
              </w:rPr>
            </w:pPr>
            <w:hyperlink r:id="rId10" w:history="1">
              <w:r w:rsidR="001E2C45" w:rsidRPr="009F165E">
                <w:rPr>
                  <w:rStyle w:val="Hyperlink"/>
                  <w:sz w:val="22"/>
                </w:rPr>
                <w:t>shaunhozw99.21@ichat.sp.edu.sg</w:t>
              </w:r>
            </w:hyperlink>
          </w:p>
          <w:p w14:paraId="26ED0F3D" w14:textId="4DAEE28E" w:rsidR="001E2C45" w:rsidRPr="002C5BB2" w:rsidRDefault="001E2C45" w:rsidP="002C5BB2">
            <w:pPr>
              <w:rPr>
                <w:sz w:val="24"/>
                <w:szCs w:val="24"/>
              </w:rPr>
            </w:pPr>
          </w:p>
          <w:p w14:paraId="493642B1" w14:textId="6D2C349D" w:rsidR="001E2C45" w:rsidRPr="002C5BB2" w:rsidRDefault="001E2C45" w:rsidP="002C5BB2">
            <w:pPr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Address:</w:t>
            </w:r>
          </w:p>
          <w:p w14:paraId="53EB59B4" w14:textId="3F35266D" w:rsidR="001E2C45" w:rsidRPr="002C5BB2" w:rsidRDefault="002C5BB2" w:rsidP="002C5BB2">
            <w:pPr>
              <w:rPr>
                <w:rStyle w:val="Hyperlink"/>
                <w:sz w:val="24"/>
                <w:szCs w:val="24"/>
              </w:rPr>
            </w:pPr>
            <w:proofErr w:type="spellStart"/>
            <w:r w:rsidRPr="002C5BB2">
              <w:rPr>
                <w:sz w:val="24"/>
                <w:szCs w:val="24"/>
              </w:rPr>
              <w:t>Xxxxxxx</w:t>
            </w:r>
            <w:proofErr w:type="spellEnd"/>
            <w:r w:rsidRPr="002C5BB2">
              <w:rPr>
                <w:sz w:val="24"/>
                <w:szCs w:val="24"/>
              </w:rPr>
              <w:t xml:space="preserve"> Street 8, Blk 142</w:t>
            </w:r>
          </w:p>
          <w:sdt>
            <w:sdtPr>
              <w:id w:val="-1444214663"/>
              <w:placeholder>
                <w:docPart w:val="408B3994663943BBA8E3768F8E32CA08"/>
              </w:placeholder>
              <w:temporary/>
              <w:showingPlcHdr/>
              <w15:appearance w15:val="hidden"/>
            </w:sdtPr>
            <w:sdtContent>
              <w:p w14:paraId="1F80F527" w14:textId="77777777" w:rsidR="004D3011" w:rsidRPr="00CB0055" w:rsidRDefault="00CB0055" w:rsidP="002C5BB2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149A153" w14:textId="124C01C5" w:rsidR="004D3011" w:rsidRDefault="00C1564A" w:rsidP="002C5BB2">
            <w:pPr>
              <w:rPr>
                <w:sz w:val="24"/>
                <w:szCs w:val="24"/>
              </w:rPr>
            </w:pPr>
            <w:r w:rsidRPr="002C5BB2">
              <w:rPr>
                <w:noProof/>
                <w:sz w:val="24"/>
                <w:szCs w:val="24"/>
              </w:rPr>
              <w:drawing>
                <wp:inline distT="0" distB="0" distL="0" distR="0" wp14:anchorId="3E1C6292" wp14:editId="61FE545A">
                  <wp:extent cx="273050" cy="273050"/>
                  <wp:effectExtent l="0" t="0" r="0" b="0"/>
                  <wp:docPr id="1" name="Graphic 1" descr="Game controll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Game controller outlin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5BB2">
              <w:rPr>
                <w:sz w:val="24"/>
                <w:szCs w:val="24"/>
              </w:rPr>
              <w:t xml:space="preserve"> </w:t>
            </w:r>
            <w:r w:rsidR="001C51AD" w:rsidRPr="002C5BB2">
              <w:rPr>
                <w:sz w:val="24"/>
                <w:szCs w:val="24"/>
              </w:rPr>
              <w:t xml:space="preserve">Video games </w:t>
            </w:r>
          </w:p>
          <w:p w14:paraId="08EC8CC1" w14:textId="77777777" w:rsidR="00690DE4" w:rsidRPr="002C5BB2" w:rsidRDefault="00690DE4" w:rsidP="002C5BB2">
            <w:pPr>
              <w:rPr>
                <w:sz w:val="24"/>
                <w:szCs w:val="24"/>
              </w:rPr>
            </w:pPr>
          </w:p>
          <w:p w14:paraId="0D4F25A5" w14:textId="73C3D16F" w:rsidR="001C51AD" w:rsidRPr="002C5BB2" w:rsidRDefault="00C1564A" w:rsidP="002C5BB2">
            <w:pPr>
              <w:rPr>
                <w:sz w:val="24"/>
                <w:szCs w:val="24"/>
              </w:rPr>
            </w:pPr>
            <w:r w:rsidRPr="002C5BB2">
              <w:rPr>
                <w:noProof/>
                <w:sz w:val="24"/>
                <w:szCs w:val="24"/>
              </w:rPr>
              <w:drawing>
                <wp:inline distT="0" distB="0" distL="0" distR="0" wp14:anchorId="719554AC" wp14:editId="4AA5064B">
                  <wp:extent cx="279400" cy="279400"/>
                  <wp:effectExtent l="0" t="0" r="6350" b="6350"/>
                  <wp:docPr id="4" name="Graphic 4" descr="Bow And Arrow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Bow And Arrow outlin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5BB2">
              <w:rPr>
                <w:sz w:val="24"/>
                <w:szCs w:val="24"/>
              </w:rPr>
              <w:t xml:space="preserve"> </w:t>
            </w:r>
            <w:r w:rsidR="001C51AD" w:rsidRPr="002C5BB2">
              <w:rPr>
                <w:sz w:val="24"/>
                <w:szCs w:val="24"/>
              </w:rPr>
              <w:t>Archery Club</w:t>
            </w:r>
          </w:p>
          <w:p w14:paraId="78C35ADC" w14:textId="1714A01D" w:rsidR="001C51AD" w:rsidRPr="004D3011" w:rsidRDefault="001C51AD" w:rsidP="002C5BB2"/>
        </w:tc>
        <w:tc>
          <w:tcPr>
            <w:tcW w:w="769" w:type="dxa"/>
          </w:tcPr>
          <w:p w14:paraId="7981961D" w14:textId="77777777" w:rsidR="001B2ABD" w:rsidRDefault="001B2ABD" w:rsidP="002C5BB2">
            <w:pPr>
              <w:tabs>
                <w:tab w:val="left" w:pos="990"/>
              </w:tabs>
            </w:pPr>
          </w:p>
        </w:tc>
        <w:tc>
          <w:tcPr>
            <w:tcW w:w="7009" w:type="dxa"/>
          </w:tcPr>
          <w:sdt>
            <w:sdtPr>
              <w:id w:val="1049110328"/>
              <w:placeholder>
                <w:docPart w:val="1E63F66C1D804386944A61CF65DDF64F"/>
              </w:placeholder>
              <w:temporary/>
              <w:showingPlcHdr/>
              <w15:appearance w15:val="hidden"/>
            </w:sdtPr>
            <w:sdtContent>
              <w:p w14:paraId="7B68E1D3" w14:textId="77777777" w:rsidR="001B2ABD" w:rsidRDefault="00E25A26" w:rsidP="002C5BB2">
                <w:pPr>
                  <w:pStyle w:val="Heading2"/>
                </w:pPr>
                <w:r w:rsidRPr="0017796D">
                  <w:rPr>
                    <w:rFonts w:asciiTheme="minorHAnsi" w:hAnsiTheme="minorHAnsi"/>
                    <w:sz w:val="32"/>
                    <w:szCs w:val="32"/>
                  </w:rPr>
                  <w:t>EDUCATION</w:t>
                </w:r>
              </w:p>
            </w:sdtContent>
          </w:sdt>
          <w:p w14:paraId="01AC4F45" w14:textId="11362FD7" w:rsidR="00036450" w:rsidRPr="002C5BB2" w:rsidRDefault="001C51AD" w:rsidP="002C5BB2">
            <w:pPr>
              <w:pStyle w:val="Heading4"/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Singapore Polytechnic</w:t>
            </w:r>
            <w:r w:rsidR="00E41A12">
              <w:rPr>
                <w:sz w:val="24"/>
                <w:szCs w:val="24"/>
              </w:rPr>
              <w:t xml:space="preserve"> (Expected Graduation in 2024)</w:t>
            </w:r>
          </w:p>
          <w:p w14:paraId="4A69C808" w14:textId="0F7EED6E" w:rsidR="00036450" w:rsidRPr="002C5BB2" w:rsidRDefault="001C51AD" w:rsidP="002C5BB2">
            <w:pPr>
              <w:pStyle w:val="Date"/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Apr 2021</w:t>
            </w:r>
            <w:r w:rsidR="00036450" w:rsidRPr="002C5BB2">
              <w:rPr>
                <w:sz w:val="24"/>
                <w:szCs w:val="24"/>
              </w:rPr>
              <w:t xml:space="preserve"> </w:t>
            </w:r>
            <w:r w:rsidRPr="002C5BB2">
              <w:rPr>
                <w:sz w:val="24"/>
                <w:szCs w:val="24"/>
              </w:rPr>
              <w:t>–</w:t>
            </w:r>
            <w:r w:rsidR="00036450" w:rsidRPr="002C5BB2">
              <w:rPr>
                <w:sz w:val="24"/>
                <w:szCs w:val="24"/>
              </w:rPr>
              <w:t xml:space="preserve"> </w:t>
            </w:r>
            <w:r w:rsidR="00E41A12">
              <w:rPr>
                <w:sz w:val="24"/>
                <w:szCs w:val="24"/>
              </w:rPr>
              <w:t>Present</w:t>
            </w:r>
          </w:p>
          <w:p w14:paraId="572BBD10" w14:textId="6E043860" w:rsidR="004D3011" w:rsidRPr="002C5BB2" w:rsidRDefault="001C51AD" w:rsidP="002C5BB2">
            <w:pPr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Diploma in Data Analysis and Artificial Intelligence</w:t>
            </w:r>
          </w:p>
          <w:p w14:paraId="4400FDB5" w14:textId="77777777" w:rsidR="00036450" w:rsidRPr="002C5BB2" w:rsidRDefault="00036450" w:rsidP="002C5BB2">
            <w:pPr>
              <w:rPr>
                <w:sz w:val="24"/>
                <w:szCs w:val="24"/>
              </w:rPr>
            </w:pPr>
          </w:p>
          <w:p w14:paraId="7511DBFF" w14:textId="010BC59F" w:rsidR="00036450" w:rsidRPr="002C5BB2" w:rsidRDefault="001C51AD" w:rsidP="002C5BB2">
            <w:pPr>
              <w:pStyle w:val="Heading4"/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School of Science and Technology, Singapore</w:t>
            </w:r>
          </w:p>
          <w:p w14:paraId="4931BE45" w14:textId="7CB7E217" w:rsidR="00036450" w:rsidRPr="002C5BB2" w:rsidRDefault="001C51AD" w:rsidP="002C5BB2">
            <w:pPr>
              <w:pStyle w:val="Date"/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Jan 2017</w:t>
            </w:r>
            <w:r w:rsidR="00036450" w:rsidRPr="002C5BB2">
              <w:rPr>
                <w:sz w:val="24"/>
                <w:szCs w:val="24"/>
              </w:rPr>
              <w:t xml:space="preserve"> </w:t>
            </w:r>
            <w:r w:rsidRPr="002C5BB2">
              <w:rPr>
                <w:sz w:val="24"/>
                <w:szCs w:val="24"/>
              </w:rPr>
              <w:t>–</w:t>
            </w:r>
            <w:r w:rsidR="00036450" w:rsidRPr="002C5BB2">
              <w:rPr>
                <w:sz w:val="24"/>
                <w:szCs w:val="24"/>
              </w:rPr>
              <w:t xml:space="preserve"> </w:t>
            </w:r>
            <w:r w:rsidRPr="002C5BB2">
              <w:rPr>
                <w:sz w:val="24"/>
                <w:szCs w:val="24"/>
              </w:rPr>
              <w:t>Dec 2020</w:t>
            </w:r>
          </w:p>
          <w:p w14:paraId="145D47FE" w14:textId="6D80F7E5" w:rsidR="00036450" w:rsidRDefault="001C51AD" w:rsidP="002C5BB2">
            <w:pPr>
              <w:rPr>
                <w:sz w:val="24"/>
                <w:szCs w:val="24"/>
              </w:rPr>
            </w:pPr>
            <w:r w:rsidRPr="002C5BB2">
              <w:rPr>
                <w:sz w:val="24"/>
                <w:szCs w:val="24"/>
              </w:rPr>
              <w:t>GCE ‘O’ level</w:t>
            </w:r>
          </w:p>
          <w:p w14:paraId="07B30355" w14:textId="77777777" w:rsidR="00FC494A" w:rsidRDefault="00FC494A" w:rsidP="002C5BB2">
            <w:pPr>
              <w:rPr>
                <w:sz w:val="24"/>
                <w:szCs w:val="24"/>
              </w:rPr>
            </w:pPr>
          </w:p>
          <w:p w14:paraId="661CB4E4" w14:textId="77777777" w:rsidR="005A46A3" w:rsidRPr="0017796D" w:rsidRDefault="005A46A3" w:rsidP="005A46A3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Volunteer work</w:t>
            </w:r>
          </w:p>
          <w:p w14:paraId="17D28B3C" w14:textId="15CE60DB" w:rsidR="00D02854" w:rsidRDefault="00D02854" w:rsidP="005A46A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Beach cleanup East Coast Park Mar 2021</w:t>
            </w:r>
          </w:p>
          <w:p w14:paraId="4E99F8D3" w14:textId="5D4BC868" w:rsidR="00D02854" w:rsidRDefault="00D02854" w:rsidP="00D028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Collected and disposed trash around the beach of East Coast Park</w:t>
            </w:r>
          </w:p>
          <w:p w14:paraId="296663D6" w14:textId="2176EE8D" w:rsidR="00D02854" w:rsidRPr="00D02854" w:rsidRDefault="00D02854" w:rsidP="00D02854">
            <w:pPr>
              <w:rPr>
                <w:sz w:val="24"/>
                <w:szCs w:val="24"/>
              </w:rPr>
            </w:pPr>
          </w:p>
          <w:p w14:paraId="08DD5A25" w14:textId="55C8EA54" w:rsidR="005A46A3" w:rsidRDefault="001B574F" w:rsidP="005A46A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Extra </w:t>
            </w:r>
            <w:r w:rsidR="005A46A3" w:rsidRPr="005A46A3">
              <w:rPr>
                <w:sz w:val="24"/>
                <w:szCs w:val="24"/>
              </w:rPr>
              <w:t xml:space="preserve">Overseas </w:t>
            </w:r>
            <w:proofErr w:type="gramStart"/>
            <w:r w:rsidR="005A46A3" w:rsidRPr="005A46A3">
              <w:rPr>
                <w:sz w:val="24"/>
                <w:szCs w:val="24"/>
              </w:rPr>
              <w:t>Service Learning</w:t>
            </w:r>
            <w:proofErr w:type="gramEnd"/>
            <w:r w:rsidR="005A46A3" w:rsidRPr="005A46A3">
              <w:rPr>
                <w:sz w:val="24"/>
                <w:szCs w:val="24"/>
              </w:rPr>
              <w:t xml:space="preserve"> Vietnam </w:t>
            </w:r>
            <w:r w:rsidR="005A46A3">
              <w:rPr>
                <w:sz w:val="24"/>
                <w:szCs w:val="24"/>
              </w:rPr>
              <w:t>Jun 2020</w:t>
            </w:r>
          </w:p>
          <w:p w14:paraId="35ED77A6" w14:textId="48F458FC" w:rsidR="005A46A3" w:rsidRDefault="005A46A3" w:rsidP="005A46A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Painted murals in rural Vietnam villages </w:t>
            </w:r>
          </w:p>
          <w:p w14:paraId="61068F04" w14:textId="163296C8" w:rsidR="005A46A3" w:rsidRDefault="005A46A3" w:rsidP="005A46A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Taught and played with simple math and origami with young children </w:t>
            </w:r>
          </w:p>
          <w:p w14:paraId="321E2556" w14:textId="570F01B2" w:rsidR="005A46A3" w:rsidRDefault="005A46A3" w:rsidP="005A46A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small solar panels around the village</w:t>
            </w:r>
          </w:p>
          <w:p w14:paraId="75C0DBDC" w14:textId="4F727BDF" w:rsidR="005A46A3" w:rsidRDefault="005A46A3" w:rsidP="005A46A3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7606F07A" w14:textId="77777777" w:rsidR="00485AD6" w:rsidRPr="005A46A3" w:rsidRDefault="00485AD6" w:rsidP="005A46A3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599F9677" w14:textId="5291E83A" w:rsidR="00036450" w:rsidRPr="0017796D" w:rsidRDefault="00193609" w:rsidP="002C5BB2">
            <w:pPr>
              <w:pStyle w:val="Heading2"/>
              <w:rPr>
                <w:sz w:val="28"/>
                <w:szCs w:val="28"/>
              </w:rPr>
            </w:pPr>
            <w:r w:rsidRPr="0017796D">
              <w:rPr>
                <w:sz w:val="28"/>
                <w:szCs w:val="28"/>
              </w:rPr>
              <w:t>Relevant Courses</w:t>
            </w:r>
            <w:r w:rsidR="002C5BB2" w:rsidRPr="0017796D">
              <w:rPr>
                <w:sz w:val="28"/>
                <w:szCs w:val="28"/>
              </w:rPr>
              <w:t xml:space="preserve"> Taken</w:t>
            </w:r>
          </w:p>
          <w:p w14:paraId="6F0BEC2D" w14:textId="37908486" w:rsidR="00193609" w:rsidRPr="0017796D" w:rsidRDefault="00193609" w:rsidP="002C5BB2">
            <w:pPr>
              <w:pStyle w:val="Heading4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17796D">
              <w:rPr>
                <w:b w:val="0"/>
                <w:sz w:val="24"/>
                <w:szCs w:val="24"/>
              </w:rPr>
              <w:t>Data Analysis Using Excel</w:t>
            </w:r>
            <w:r w:rsidRPr="0017796D">
              <w:rPr>
                <w:b w:val="0"/>
                <w:sz w:val="24"/>
                <w:szCs w:val="24"/>
              </w:rPr>
              <w:br/>
            </w:r>
          </w:p>
          <w:p w14:paraId="5D2C9A23" w14:textId="3E38DDA6" w:rsidR="00193609" w:rsidRPr="0017796D" w:rsidRDefault="00193609" w:rsidP="002C5BB2">
            <w:pPr>
              <w:pStyle w:val="Heading4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17796D">
              <w:rPr>
                <w:b w:val="0"/>
                <w:sz w:val="24"/>
                <w:szCs w:val="24"/>
              </w:rPr>
              <w:t>Data Visualization</w:t>
            </w:r>
            <w:r w:rsidRPr="0017796D">
              <w:rPr>
                <w:b w:val="0"/>
                <w:sz w:val="24"/>
                <w:szCs w:val="24"/>
              </w:rPr>
              <w:br/>
            </w:r>
          </w:p>
          <w:p w14:paraId="1C3ACF55" w14:textId="77777777" w:rsidR="00193609" w:rsidRPr="0017796D" w:rsidRDefault="00193609" w:rsidP="002C5BB2">
            <w:pPr>
              <w:pStyle w:val="Heading4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17796D">
              <w:rPr>
                <w:b w:val="0"/>
                <w:sz w:val="24"/>
                <w:szCs w:val="24"/>
              </w:rPr>
              <w:t xml:space="preserve">Programming for Data Analytics </w:t>
            </w:r>
          </w:p>
          <w:p w14:paraId="49AEBB8A" w14:textId="02BF6ABB" w:rsidR="004D3011" w:rsidRDefault="004D3011" w:rsidP="002C5BB2">
            <w:pPr>
              <w:pStyle w:val="Heading4"/>
              <w:ind w:left="720"/>
              <w:rPr>
                <w:bCs/>
              </w:rPr>
            </w:pPr>
          </w:p>
          <w:p w14:paraId="046E3951" w14:textId="13998071" w:rsidR="005A46A3" w:rsidRDefault="005A46A3" w:rsidP="005A46A3"/>
          <w:p w14:paraId="02E13960" w14:textId="1562C34D" w:rsidR="005A46A3" w:rsidRDefault="005A46A3" w:rsidP="005A46A3"/>
          <w:p w14:paraId="08EB0B47" w14:textId="3C1C484C" w:rsidR="005A46A3" w:rsidRDefault="005A46A3" w:rsidP="005A46A3"/>
          <w:p w14:paraId="240E4EDC" w14:textId="53F41567" w:rsidR="005A46A3" w:rsidRDefault="005A46A3" w:rsidP="005A46A3"/>
          <w:p w14:paraId="55E5F532" w14:textId="71FC64C4" w:rsidR="005A46A3" w:rsidRDefault="005A46A3" w:rsidP="005A46A3"/>
          <w:p w14:paraId="7AB298BA" w14:textId="309A1C92" w:rsidR="005A46A3" w:rsidRDefault="005A46A3" w:rsidP="005A46A3"/>
          <w:p w14:paraId="2346D067" w14:textId="6EB5BE35" w:rsidR="005A46A3" w:rsidRDefault="005A46A3" w:rsidP="005A46A3"/>
          <w:p w14:paraId="4D4ED956" w14:textId="77777777" w:rsidR="005A46A3" w:rsidRPr="005A46A3" w:rsidRDefault="005A46A3" w:rsidP="005A46A3"/>
          <w:p w14:paraId="4F5D70AD" w14:textId="47F38CBC" w:rsidR="00036450" w:rsidRPr="0017796D" w:rsidRDefault="002C5BB2" w:rsidP="002C5BB2">
            <w:pPr>
              <w:pStyle w:val="Heading2"/>
              <w:rPr>
                <w:sz w:val="28"/>
                <w:szCs w:val="28"/>
              </w:rPr>
            </w:pPr>
            <w:r w:rsidRPr="0017796D">
              <w:rPr>
                <w:sz w:val="28"/>
                <w:szCs w:val="28"/>
              </w:rPr>
              <w:t xml:space="preserve">Relevant </w:t>
            </w:r>
            <w:r w:rsidR="009F165E">
              <w:rPr>
                <w:sz w:val="28"/>
                <w:szCs w:val="28"/>
              </w:rPr>
              <w:t>Skills</w:t>
            </w:r>
          </w:p>
          <w:p w14:paraId="1F9032FD" w14:textId="18B47371" w:rsidR="009F165E" w:rsidRPr="00700B1A" w:rsidRDefault="009F165E" w:rsidP="002C5BB2">
            <w:pPr>
              <w:rPr>
                <w:b/>
                <w:bCs/>
              </w:rPr>
            </w:pPr>
          </w:p>
          <w:p w14:paraId="7D7B8720" w14:textId="0F38B40C" w:rsidR="009F165E" w:rsidRPr="00700B1A" w:rsidRDefault="00700B1A" w:rsidP="002C5BB2">
            <w:pPr>
              <w:rPr>
                <w:b/>
                <w:bCs/>
                <w:sz w:val="24"/>
                <w:szCs w:val="24"/>
              </w:rPr>
            </w:pPr>
            <w:r w:rsidRPr="00700B1A">
              <w:rPr>
                <w:b/>
                <w:bCs/>
                <w:sz w:val="24"/>
                <w:szCs w:val="24"/>
              </w:rPr>
              <w:t>Technical Skills</w:t>
            </w:r>
          </w:p>
          <w:p w14:paraId="05CC5C02" w14:textId="77777777" w:rsidR="009F165E" w:rsidRDefault="009F165E" w:rsidP="002C5BB2">
            <w:pPr>
              <w:rPr>
                <w:color w:val="FF0000"/>
              </w:rPr>
            </w:pPr>
          </w:p>
          <w:p w14:paraId="4EB88AFE" w14:textId="06FBD2A3" w:rsidR="00036450" w:rsidRPr="009F165E" w:rsidRDefault="00112054" w:rsidP="002C5BB2">
            <w:pPr>
              <w:rPr>
                <w:color w:val="FF0000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52BE997" wp14:editId="61DEBC39">
                  <wp:extent cx="4210050" cy="1974850"/>
                  <wp:effectExtent l="0" t="0" r="0" b="635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193609" w14:paraId="76628E8A" w14:textId="77777777" w:rsidTr="005A46A3">
        <w:trPr>
          <w:trHeight w:val="635"/>
        </w:trPr>
        <w:tc>
          <w:tcPr>
            <w:tcW w:w="3846" w:type="dxa"/>
          </w:tcPr>
          <w:p w14:paraId="0EC8756B" w14:textId="77777777" w:rsidR="00193609" w:rsidRDefault="00193609" w:rsidP="002C5BB2">
            <w:pPr>
              <w:pStyle w:val="Heading3"/>
            </w:pPr>
          </w:p>
        </w:tc>
        <w:tc>
          <w:tcPr>
            <w:tcW w:w="769" w:type="dxa"/>
          </w:tcPr>
          <w:p w14:paraId="3B4D2FC9" w14:textId="77777777" w:rsidR="00193609" w:rsidRDefault="00193609" w:rsidP="002C5BB2">
            <w:pPr>
              <w:tabs>
                <w:tab w:val="left" w:pos="990"/>
              </w:tabs>
            </w:pPr>
          </w:p>
        </w:tc>
        <w:tc>
          <w:tcPr>
            <w:tcW w:w="7009" w:type="dxa"/>
          </w:tcPr>
          <w:p w14:paraId="1B2F086A" w14:textId="77777777" w:rsidR="00193609" w:rsidRDefault="00193609" w:rsidP="002C5BB2">
            <w:pPr>
              <w:pStyle w:val="Heading2"/>
            </w:pPr>
          </w:p>
        </w:tc>
      </w:tr>
    </w:tbl>
    <w:p w14:paraId="0E23C56F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5F8E" w14:textId="77777777" w:rsidR="00372096" w:rsidRDefault="00372096" w:rsidP="000C45FF">
      <w:r>
        <w:separator/>
      </w:r>
    </w:p>
  </w:endnote>
  <w:endnote w:type="continuationSeparator" w:id="0">
    <w:p w14:paraId="0B9A1345" w14:textId="77777777" w:rsidR="00372096" w:rsidRDefault="003720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E997" w14:textId="77777777" w:rsidR="00372096" w:rsidRDefault="00372096" w:rsidP="000C45FF">
      <w:r>
        <w:separator/>
      </w:r>
    </w:p>
  </w:footnote>
  <w:footnote w:type="continuationSeparator" w:id="0">
    <w:p w14:paraId="501F5DD8" w14:textId="77777777" w:rsidR="00372096" w:rsidRDefault="003720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F7E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9F2EB1" wp14:editId="47CF37B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B3"/>
    <w:multiLevelType w:val="hybridMultilevel"/>
    <w:tmpl w:val="733068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86"/>
    <w:multiLevelType w:val="hybridMultilevel"/>
    <w:tmpl w:val="315E36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23C5"/>
    <w:multiLevelType w:val="hybridMultilevel"/>
    <w:tmpl w:val="F3BE50AC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0219810">
    <w:abstractNumId w:val="0"/>
  </w:num>
  <w:num w:numId="2" w16cid:durableId="1810366897">
    <w:abstractNumId w:val="1"/>
  </w:num>
  <w:num w:numId="3" w16cid:durableId="189978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C3"/>
    <w:rsid w:val="00036450"/>
    <w:rsid w:val="00094499"/>
    <w:rsid w:val="000C45FF"/>
    <w:rsid w:val="000E3FD1"/>
    <w:rsid w:val="00112054"/>
    <w:rsid w:val="001317D8"/>
    <w:rsid w:val="001525E1"/>
    <w:rsid w:val="0017796D"/>
    <w:rsid w:val="00180329"/>
    <w:rsid w:val="0019001F"/>
    <w:rsid w:val="00193609"/>
    <w:rsid w:val="001A74A5"/>
    <w:rsid w:val="001B2ABD"/>
    <w:rsid w:val="001B574F"/>
    <w:rsid w:val="001C51AD"/>
    <w:rsid w:val="001E0391"/>
    <w:rsid w:val="001E1759"/>
    <w:rsid w:val="001E2C45"/>
    <w:rsid w:val="001E2CFB"/>
    <w:rsid w:val="001F1ECC"/>
    <w:rsid w:val="002400EB"/>
    <w:rsid w:val="00256CF7"/>
    <w:rsid w:val="00281FD5"/>
    <w:rsid w:val="002C5BB2"/>
    <w:rsid w:val="0030481B"/>
    <w:rsid w:val="003156FC"/>
    <w:rsid w:val="003254B5"/>
    <w:rsid w:val="0037121F"/>
    <w:rsid w:val="00372096"/>
    <w:rsid w:val="003910D8"/>
    <w:rsid w:val="003A6B7D"/>
    <w:rsid w:val="003B06CA"/>
    <w:rsid w:val="004071FC"/>
    <w:rsid w:val="00445947"/>
    <w:rsid w:val="004813B3"/>
    <w:rsid w:val="00485AD6"/>
    <w:rsid w:val="00490B99"/>
    <w:rsid w:val="00496591"/>
    <w:rsid w:val="004C63E4"/>
    <w:rsid w:val="004D3011"/>
    <w:rsid w:val="005262AC"/>
    <w:rsid w:val="005A46A3"/>
    <w:rsid w:val="005C3ED4"/>
    <w:rsid w:val="005E39D5"/>
    <w:rsid w:val="00600670"/>
    <w:rsid w:val="0062123A"/>
    <w:rsid w:val="00646E75"/>
    <w:rsid w:val="006771D0"/>
    <w:rsid w:val="00690DE4"/>
    <w:rsid w:val="00700B1A"/>
    <w:rsid w:val="00715FCB"/>
    <w:rsid w:val="00743101"/>
    <w:rsid w:val="00764C9F"/>
    <w:rsid w:val="007775E1"/>
    <w:rsid w:val="007867A0"/>
    <w:rsid w:val="007927F5"/>
    <w:rsid w:val="00802CA0"/>
    <w:rsid w:val="008868C3"/>
    <w:rsid w:val="009260CD"/>
    <w:rsid w:val="00940A66"/>
    <w:rsid w:val="00952C25"/>
    <w:rsid w:val="009A17B4"/>
    <w:rsid w:val="009B32FF"/>
    <w:rsid w:val="009F165E"/>
    <w:rsid w:val="00A2118D"/>
    <w:rsid w:val="00AD0A50"/>
    <w:rsid w:val="00AD76E2"/>
    <w:rsid w:val="00B20152"/>
    <w:rsid w:val="00B359E4"/>
    <w:rsid w:val="00B57D98"/>
    <w:rsid w:val="00B70850"/>
    <w:rsid w:val="00C066B6"/>
    <w:rsid w:val="00C1564A"/>
    <w:rsid w:val="00C37BA1"/>
    <w:rsid w:val="00C4674C"/>
    <w:rsid w:val="00C506CF"/>
    <w:rsid w:val="00C72BED"/>
    <w:rsid w:val="00C9578B"/>
    <w:rsid w:val="00CB0055"/>
    <w:rsid w:val="00D02854"/>
    <w:rsid w:val="00D2522B"/>
    <w:rsid w:val="00D422DE"/>
    <w:rsid w:val="00D5459D"/>
    <w:rsid w:val="00DA1F4D"/>
    <w:rsid w:val="00DD172A"/>
    <w:rsid w:val="00E25A26"/>
    <w:rsid w:val="00E41A12"/>
    <w:rsid w:val="00E4381A"/>
    <w:rsid w:val="00E55D74"/>
    <w:rsid w:val="00F25595"/>
    <w:rsid w:val="00F60274"/>
    <w:rsid w:val="00F77FB9"/>
    <w:rsid w:val="00FB068F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DB2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A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mailto:shaunhozw99.21@ichat.sp.edu.s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un%20Ho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Microsoft Excel</c:v>
                </c:pt>
                <c:pt idx="1">
                  <c:v>Tableau</c:v>
                </c:pt>
                <c:pt idx="2">
                  <c:v>Data Analysis </c:v>
                </c:pt>
                <c:pt idx="3">
                  <c:v>Python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</c:v>
                </c:pt>
                <c:pt idx="1">
                  <c:v>0.65</c:v>
                </c:pt>
                <c:pt idx="2">
                  <c:v>0.7</c:v>
                </c:pt>
                <c:pt idx="3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9DD2D0743844D4A0D36286FDE0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78255-8BA1-4D70-8B55-46B98F6A494D}"/>
      </w:docPartPr>
      <w:docPartBody>
        <w:p w:rsidR="0077708F" w:rsidRDefault="00000000">
          <w:pPr>
            <w:pStyle w:val="A89DD2D0743844D4A0D36286FDE08087"/>
          </w:pPr>
          <w:r w:rsidRPr="00D5459D">
            <w:t>Profile</w:t>
          </w:r>
        </w:p>
      </w:docPartBody>
    </w:docPart>
    <w:docPart>
      <w:docPartPr>
        <w:name w:val="BC473A3EDA6B4A829E5612B6D25C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653D-5F71-4238-9264-68DBD6867CE4}"/>
      </w:docPartPr>
      <w:docPartBody>
        <w:p w:rsidR="0077708F" w:rsidRDefault="00000000">
          <w:pPr>
            <w:pStyle w:val="BC473A3EDA6B4A829E5612B6D25CE716"/>
          </w:pPr>
          <w:r w:rsidRPr="00CB0055">
            <w:t>Contact</w:t>
          </w:r>
        </w:p>
      </w:docPartBody>
    </w:docPart>
    <w:docPart>
      <w:docPartPr>
        <w:name w:val="1196789C9EC14702A1E7735850BDB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F6D2E-8D5E-402F-901E-B81A33822417}"/>
      </w:docPartPr>
      <w:docPartBody>
        <w:p w:rsidR="0077708F" w:rsidRDefault="00000000">
          <w:pPr>
            <w:pStyle w:val="1196789C9EC14702A1E7735850BDB974"/>
          </w:pPr>
          <w:r w:rsidRPr="004D3011">
            <w:t>PHONE:</w:t>
          </w:r>
        </w:p>
      </w:docPartBody>
    </w:docPart>
    <w:docPart>
      <w:docPartPr>
        <w:name w:val="6F832D96A41B49A89A6D87621D3A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5363C-2390-41AD-9239-9FB3872BDF8B}"/>
      </w:docPartPr>
      <w:docPartBody>
        <w:p w:rsidR="0077708F" w:rsidRDefault="00000000">
          <w:pPr>
            <w:pStyle w:val="6F832D96A41B49A89A6D87621D3AC043"/>
          </w:pPr>
          <w:r w:rsidRPr="004D3011">
            <w:t>EMAIL:</w:t>
          </w:r>
        </w:p>
      </w:docPartBody>
    </w:docPart>
    <w:docPart>
      <w:docPartPr>
        <w:name w:val="408B3994663943BBA8E3768F8E32C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8E50-DCC5-49CC-B263-BC017692E56C}"/>
      </w:docPartPr>
      <w:docPartBody>
        <w:p w:rsidR="0077708F" w:rsidRDefault="00000000">
          <w:pPr>
            <w:pStyle w:val="408B3994663943BBA8E3768F8E32CA08"/>
          </w:pPr>
          <w:r w:rsidRPr="00CB0055">
            <w:t>Hobbies</w:t>
          </w:r>
        </w:p>
      </w:docPartBody>
    </w:docPart>
    <w:docPart>
      <w:docPartPr>
        <w:name w:val="1E63F66C1D804386944A61CF65DD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AB16E-E835-48B9-9014-6BC191671305}"/>
      </w:docPartPr>
      <w:docPartBody>
        <w:p w:rsidR="0077708F" w:rsidRDefault="00000000">
          <w:pPr>
            <w:pStyle w:val="1E63F66C1D804386944A61CF65DDF64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21"/>
    <w:rsid w:val="0047419A"/>
    <w:rsid w:val="0077708F"/>
    <w:rsid w:val="00C94B21"/>
    <w:rsid w:val="00CD0E82"/>
    <w:rsid w:val="00D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DD2D0743844D4A0D36286FDE08087">
    <w:name w:val="A89DD2D0743844D4A0D36286FDE08087"/>
  </w:style>
  <w:style w:type="paragraph" w:customStyle="1" w:styleId="BC473A3EDA6B4A829E5612B6D25CE716">
    <w:name w:val="BC473A3EDA6B4A829E5612B6D25CE716"/>
  </w:style>
  <w:style w:type="paragraph" w:customStyle="1" w:styleId="1196789C9EC14702A1E7735850BDB974">
    <w:name w:val="1196789C9EC14702A1E7735850BDB974"/>
  </w:style>
  <w:style w:type="paragraph" w:customStyle="1" w:styleId="6F832D96A41B49A89A6D87621D3AC043">
    <w:name w:val="6F832D96A41B49A89A6D87621D3AC04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08B3994663943BBA8E3768F8E32CA08">
    <w:name w:val="408B3994663943BBA8E3768F8E32CA08"/>
  </w:style>
  <w:style w:type="paragraph" w:customStyle="1" w:styleId="1E63F66C1D804386944A61CF65DDF64F">
    <w:name w:val="1E63F66C1D804386944A61CF65DDF64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10BD4-D9DB-4E60-B657-AE778D9F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2022-11-03T14:35:00Z</dcterms:created>
  <dcterms:modified xsi:type="dcterms:W3CDTF">2022-12-05T11:20:00Z</dcterms:modified>
</cp:coreProperties>
</file>